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DF4F9" w14:textId="0C020ECC" w:rsidR="006B6BEE" w:rsidRDefault="006B6BEE" w:rsidP="006B6BEE">
      <w:pPr>
        <w:pBdr>
          <w:bottom w:val="single" w:sz="12" w:space="1" w:color="auto"/>
        </w:pBdr>
        <w:rPr>
          <w:b/>
          <w:bCs/>
          <w:color w:val="2F5496" w:themeColor="accent1" w:themeShade="BF"/>
        </w:rPr>
      </w:pPr>
      <w:r w:rsidRPr="006B6BEE">
        <w:rPr>
          <w:b/>
          <w:bCs/>
          <w:color w:val="2F5496" w:themeColor="accent1" w:themeShade="BF"/>
        </w:rPr>
        <w:t>MATLAB Script Usage</w:t>
      </w:r>
    </w:p>
    <w:p w14:paraId="778E74B5" w14:textId="0FACE4B0" w:rsidR="006B6BEE" w:rsidRDefault="006B6BEE" w:rsidP="006B6BEE">
      <w:r>
        <w:t>This is an instruction file for the data set:</w:t>
      </w:r>
    </w:p>
    <w:p w14:paraId="2F2036C5" w14:textId="77777777" w:rsidR="006B6BEE" w:rsidRPr="00BB3587" w:rsidRDefault="006B6BEE" w:rsidP="006B6BEE">
      <w:pPr>
        <w:rPr>
          <w:b/>
          <w:bCs/>
        </w:rPr>
      </w:pPr>
      <w:r w:rsidRPr="00BB3587">
        <w:rPr>
          <w:b/>
          <w:bCs/>
        </w:rPr>
        <w:t xml:space="preserve">Rees-Hughes, L., Barlow, </w:t>
      </w:r>
      <w:proofErr w:type="gramStart"/>
      <w:r w:rsidRPr="00BB3587">
        <w:rPr>
          <w:b/>
          <w:bCs/>
        </w:rPr>
        <w:t>N,L</w:t>
      </w:r>
      <w:proofErr w:type="gramEnd"/>
      <w:r w:rsidRPr="00BB3587">
        <w:rPr>
          <w:b/>
          <w:bCs/>
        </w:rPr>
        <w:t xml:space="preserve">,M., Booth, A,D., West, L,J., Tuckwell, G., </w:t>
      </w:r>
      <w:proofErr w:type="spellStart"/>
      <w:r w:rsidRPr="00BB3587">
        <w:rPr>
          <w:b/>
          <w:bCs/>
        </w:rPr>
        <w:t>Grossey</w:t>
      </w:r>
      <w:proofErr w:type="spellEnd"/>
      <w:r w:rsidRPr="00BB3587">
        <w:rPr>
          <w:b/>
          <w:bCs/>
        </w:rPr>
        <w:t xml:space="preserve">, T. 2020. An image segmentation algorithm </w:t>
      </w:r>
      <w:r>
        <w:rPr>
          <w:b/>
          <w:bCs/>
        </w:rPr>
        <w:t xml:space="preserve">to visualise </w:t>
      </w:r>
      <w:proofErr w:type="spellStart"/>
      <w:r>
        <w:rPr>
          <w:b/>
          <w:bCs/>
        </w:rPr>
        <w:t>timeslice</w:t>
      </w:r>
      <w:proofErr w:type="spellEnd"/>
      <w:r>
        <w:rPr>
          <w:b/>
          <w:bCs/>
        </w:rPr>
        <w:t xml:space="preserve"> data from a buried </w:t>
      </w:r>
      <w:proofErr w:type="spellStart"/>
      <w:r>
        <w:rPr>
          <w:b/>
          <w:bCs/>
        </w:rPr>
        <w:t>dunefield</w:t>
      </w:r>
      <w:proofErr w:type="spellEnd"/>
      <w:r>
        <w:rPr>
          <w:b/>
          <w:bCs/>
        </w:rPr>
        <w:t xml:space="preserve">. </w:t>
      </w:r>
    </w:p>
    <w:p w14:paraId="01E1F684" w14:textId="77777777" w:rsidR="006B6BEE" w:rsidRDefault="006B6BEE" w:rsidP="006B6BEE">
      <w:r>
        <w:t>For further information regarding the image segmentation algorithm and the ground-penetrating radar (GPR) acquisition procedure, we refer to the associated article.</w:t>
      </w:r>
    </w:p>
    <w:p w14:paraId="54BADC5A" w14:textId="77777777" w:rsidR="006B6BEE" w:rsidRDefault="006B6BEE" w:rsidP="006B6BEE"/>
    <w:p w14:paraId="1FA43D98" w14:textId="77BAF6B8" w:rsidR="006B6BEE" w:rsidRDefault="006B6BEE" w:rsidP="006B6BEE">
      <w:pPr>
        <w:pBdr>
          <w:bottom w:val="single" w:sz="12" w:space="1" w:color="auto"/>
        </w:pBdr>
        <w:rPr>
          <w:b/>
          <w:bCs/>
          <w:color w:val="4472C4" w:themeColor="accent1"/>
        </w:rPr>
      </w:pPr>
      <w:r w:rsidRPr="00BB3587">
        <w:rPr>
          <w:b/>
          <w:bCs/>
          <w:color w:val="4472C4" w:themeColor="accent1"/>
        </w:rPr>
        <w:t>Data Format</w:t>
      </w:r>
    </w:p>
    <w:p w14:paraId="7ADBB2FA" w14:textId="77777777" w:rsidR="006B6BEE" w:rsidRDefault="006B6BEE" w:rsidP="006B6BEE">
      <w:r>
        <w:t>The data sets are stored as SEGY-files (*.</w:t>
      </w:r>
      <w:proofErr w:type="spellStart"/>
      <w:r>
        <w:t>sgy</w:t>
      </w:r>
      <w:proofErr w:type="spellEnd"/>
      <w:r>
        <w:t xml:space="preserve">). The following scripts used to analyse the data are made and operated in MATLAB. </w:t>
      </w:r>
    </w:p>
    <w:p w14:paraId="596E1AF4" w14:textId="77777777" w:rsidR="006B6BEE" w:rsidRDefault="006B6BEE" w:rsidP="006B6BEE"/>
    <w:p w14:paraId="700CDF79" w14:textId="70C567E2" w:rsidR="006B6BEE" w:rsidRDefault="006B6BEE" w:rsidP="006B6BEE">
      <w:pPr>
        <w:pBdr>
          <w:bottom w:val="single" w:sz="12" w:space="1" w:color="auto"/>
        </w:pBdr>
        <w:rPr>
          <w:b/>
          <w:bCs/>
          <w:color w:val="4472C4" w:themeColor="accent1"/>
        </w:rPr>
      </w:pPr>
      <w:r w:rsidRPr="00BB3587">
        <w:rPr>
          <w:b/>
          <w:bCs/>
          <w:color w:val="4472C4" w:themeColor="accent1"/>
        </w:rPr>
        <w:t>Data Sets</w:t>
      </w:r>
    </w:p>
    <w:p w14:paraId="38E6272F" w14:textId="77777777" w:rsidR="006B6BEE" w:rsidRDefault="006B6BEE" w:rsidP="006B6BEE">
      <w:r>
        <w:t xml:space="preserve">Llanbedr Airfield 3D GPR Dataset. </w:t>
      </w:r>
    </w:p>
    <w:p w14:paraId="707A0439" w14:textId="77777777" w:rsidR="006B6BEE" w:rsidRDefault="006B6BEE" w:rsidP="006B6BEE">
      <w:pPr>
        <w:ind w:left="3600"/>
      </w:pPr>
      <w:r>
        <w:t xml:space="preserve">This file includes the processed 3D GPR reflection data acquired across the Llanbedr Airfield survey grid. </w:t>
      </w:r>
    </w:p>
    <w:p w14:paraId="1400E9DC" w14:textId="77777777" w:rsidR="006B6BEE" w:rsidRDefault="006B6BEE" w:rsidP="006B6BEE">
      <w:r w:rsidRPr="00BB3587">
        <w:rPr>
          <w:i/>
          <w:iCs/>
        </w:rPr>
        <w:t>Data Files:</w:t>
      </w:r>
      <w:r>
        <w:t xml:space="preserve">                                                      </w:t>
      </w:r>
      <w:r w:rsidRPr="00BB3587">
        <w:rPr>
          <w:b/>
          <w:bCs/>
          <w:i/>
          <w:iCs/>
          <w:color w:val="4472C4" w:themeColor="accent1"/>
        </w:rPr>
        <w:t>Llanbedr_mig_gain2.sgy</w:t>
      </w:r>
      <w:r w:rsidRPr="00BB3587">
        <w:rPr>
          <w:color w:val="4472C4" w:themeColor="accent1"/>
        </w:rPr>
        <w:t xml:space="preserve"> </w:t>
      </w:r>
    </w:p>
    <w:p w14:paraId="021846D0" w14:textId="77777777" w:rsidR="006B6BEE" w:rsidRPr="00837A65" w:rsidRDefault="006B6BEE" w:rsidP="006B6BEE"/>
    <w:p w14:paraId="78613B47" w14:textId="3C01ED97" w:rsidR="006B6BEE" w:rsidRDefault="006B6BEE" w:rsidP="006B6BEE">
      <w:pPr>
        <w:pBdr>
          <w:bottom w:val="single" w:sz="12" w:space="1" w:color="auto"/>
        </w:pBdr>
        <w:rPr>
          <w:b/>
          <w:bCs/>
          <w:color w:val="4472C4" w:themeColor="accent1"/>
        </w:rPr>
      </w:pPr>
      <w:r w:rsidRPr="00BB3587">
        <w:rPr>
          <w:b/>
          <w:bCs/>
          <w:color w:val="4472C4" w:themeColor="accent1"/>
        </w:rPr>
        <w:t>Code</w:t>
      </w:r>
    </w:p>
    <w:p w14:paraId="452C08F5" w14:textId="77777777" w:rsidR="006B6BEE" w:rsidRPr="002A69EB" w:rsidRDefault="006B6BEE" w:rsidP="006B6BEE">
      <w:pPr>
        <w:rPr>
          <w:color w:val="000000" w:themeColor="text1"/>
        </w:rPr>
      </w:pPr>
      <w:r w:rsidRPr="002A69EB">
        <w:rPr>
          <w:color w:val="000000" w:themeColor="text1"/>
        </w:rPr>
        <w:t xml:space="preserve">Image Segmentation Algorithm </w:t>
      </w:r>
    </w:p>
    <w:p w14:paraId="45607AA4" w14:textId="77777777" w:rsidR="006B6BEE" w:rsidRDefault="006B6BEE" w:rsidP="006B6BEE">
      <w:pPr>
        <w:ind w:left="3600"/>
      </w:pPr>
      <w:r>
        <w:t xml:space="preserve">We provide a detailed code to import, read and visualise the GPR dataset in MATLAB. We also include the code to perform the segmentation of the GPR dataset. </w:t>
      </w:r>
    </w:p>
    <w:p w14:paraId="214DC50A" w14:textId="77777777" w:rsidR="006B6BEE" w:rsidRPr="00BB3587" w:rsidRDefault="006B6BEE" w:rsidP="006B6BEE">
      <w:r w:rsidRPr="00BB3587">
        <w:rPr>
          <w:i/>
          <w:iCs/>
        </w:rPr>
        <w:t xml:space="preserve">Files:                                                               </w:t>
      </w:r>
      <w:r w:rsidRPr="00BB3587">
        <w:rPr>
          <w:b/>
          <w:bCs/>
          <w:i/>
          <w:iCs/>
          <w:color w:val="4472C4" w:themeColor="accent1"/>
        </w:rPr>
        <w:t>TimesliceSegmentation_ADB_LRH_2020.m</w:t>
      </w:r>
    </w:p>
    <w:p w14:paraId="3F8CD3D8" w14:textId="2BE1C770" w:rsidR="006B6BEE" w:rsidRPr="00BB3587" w:rsidRDefault="006B6BEE" w:rsidP="006B6BEE">
      <w:pPr>
        <w:rPr>
          <w:b/>
          <w:bCs/>
          <w:i/>
          <w:iCs/>
          <w:color w:val="4472C4" w:themeColor="accent1"/>
        </w:rPr>
      </w:pPr>
      <w:r>
        <w:rPr>
          <w:b/>
          <w:bCs/>
          <w:i/>
          <w:iCs/>
          <w:color w:val="4472C4" w:themeColor="accent1"/>
        </w:rPr>
        <w:t xml:space="preserve">                                                                        </w:t>
      </w:r>
      <w:r w:rsidRPr="00BB3587">
        <w:rPr>
          <w:b/>
          <w:bCs/>
          <w:i/>
          <w:iCs/>
          <w:color w:val="4472C4" w:themeColor="accent1"/>
        </w:rPr>
        <w:t>CoreIndexing_ADB_LRH_2020.m</w:t>
      </w:r>
    </w:p>
    <w:p w14:paraId="18A7DCB0" w14:textId="77777777" w:rsidR="006B6BEE" w:rsidRDefault="006B6BEE" w:rsidP="006B6BEE"/>
    <w:p w14:paraId="7ACA0FE5" w14:textId="77777777" w:rsidR="006B6BEE" w:rsidRDefault="006B6BEE" w:rsidP="006B6BEE">
      <w:r w:rsidRPr="00BB3587">
        <w:t>In Appendix A of this readme-file, we provide step-by-step instructions for the usage of the MATLAB codes resulting in exemplary visualizations of the data sets.</w:t>
      </w:r>
    </w:p>
    <w:p w14:paraId="34D0BABB" w14:textId="77777777" w:rsidR="006B6BEE" w:rsidRDefault="006B6BEE" w:rsidP="006B6BEE"/>
    <w:p w14:paraId="46985932" w14:textId="4730ADAF" w:rsidR="006B6BEE" w:rsidRDefault="006B6BEE" w:rsidP="006B6BEE">
      <w:pPr>
        <w:pBdr>
          <w:bottom w:val="single" w:sz="12" w:space="1" w:color="auto"/>
        </w:pBdr>
        <w:rPr>
          <w:b/>
          <w:bCs/>
          <w:color w:val="4472C4" w:themeColor="accent1"/>
        </w:rPr>
      </w:pPr>
      <w:r w:rsidRPr="00BB3587">
        <w:rPr>
          <w:b/>
          <w:bCs/>
          <w:color w:val="4472C4" w:themeColor="accent1"/>
        </w:rPr>
        <w:t>Code Usage Notes</w:t>
      </w:r>
    </w:p>
    <w:p w14:paraId="5DA2B505" w14:textId="77777777" w:rsidR="006B6BEE" w:rsidRPr="002A69EB" w:rsidRDefault="006B6BEE" w:rsidP="006B6BEE">
      <w:pPr>
        <w:rPr>
          <w:b/>
          <w:bCs/>
        </w:rPr>
      </w:pPr>
      <w:r w:rsidRPr="002A69EB">
        <w:rPr>
          <w:b/>
          <w:bCs/>
        </w:rPr>
        <w:t>Read &amp; visualize data using MATLAB</w:t>
      </w:r>
    </w:p>
    <w:p w14:paraId="5F8397A4" w14:textId="77777777" w:rsidR="006B6BEE" w:rsidRDefault="006B6BEE" w:rsidP="00E83321">
      <w:pPr>
        <w:pStyle w:val="ListParagraph"/>
        <w:numPr>
          <w:ilvl w:val="0"/>
          <w:numId w:val="1"/>
        </w:numPr>
      </w:pPr>
      <w:r>
        <w:t>Tested on Windows10 using MATLAB r2017a</w:t>
      </w:r>
    </w:p>
    <w:p w14:paraId="00791675" w14:textId="5031A2E3" w:rsidR="006B6BEE" w:rsidRDefault="006B6BEE" w:rsidP="00E83321">
      <w:pPr>
        <w:pStyle w:val="ListParagraph"/>
        <w:numPr>
          <w:ilvl w:val="0"/>
          <w:numId w:val="1"/>
        </w:numPr>
      </w:pPr>
      <w:r>
        <w:t xml:space="preserve">Note: Please install the </w:t>
      </w:r>
      <w:proofErr w:type="spellStart"/>
      <w:r>
        <w:t>SEGYmat</w:t>
      </w:r>
      <w:proofErr w:type="spellEnd"/>
      <w:r>
        <w:t xml:space="preserve"> toolbox: </w:t>
      </w:r>
      <w:hyperlink r:id="rId11" w:history="1">
        <w:r>
          <w:rPr>
            <w:rStyle w:val="Hyperlink"/>
          </w:rPr>
          <w:t>https://github.com/cultpenguin/segymat</w:t>
        </w:r>
      </w:hyperlink>
    </w:p>
    <w:p w14:paraId="05C38892" w14:textId="77777777" w:rsidR="006B6BEE" w:rsidRDefault="006B6BEE" w:rsidP="00E83321">
      <w:pPr>
        <w:pStyle w:val="ListParagraph"/>
        <w:numPr>
          <w:ilvl w:val="0"/>
          <w:numId w:val="2"/>
        </w:numPr>
      </w:pPr>
      <w:r>
        <w:lastRenderedPageBreak/>
        <w:t>Open a command window in a new MATLAB session</w:t>
      </w:r>
    </w:p>
    <w:p w14:paraId="1E6ED1EC" w14:textId="5F16B8FC" w:rsidR="006B6BEE" w:rsidRDefault="006B6BEE" w:rsidP="00E83321">
      <w:pPr>
        <w:pStyle w:val="ListParagraph"/>
        <w:numPr>
          <w:ilvl w:val="0"/>
          <w:numId w:val="2"/>
        </w:numPr>
      </w:pPr>
      <w:r>
        <w:t>Navigate to folder containing provided MATLAB code and *.</w:t>
      </w:r>
      <w:proofErr w:type="spellStart"/>
      <w:r>
        <w:t>sgy</w:t>
      </w:r>
      <w:proofErr w:type="spellEnd"/>
      <w:r>
        <w:t xml:space="preserve"> file</w:t>
      </w:r>
    </w:p>
    <w:p w14:paraId="1C780DDF" w14:textId="77777777" w:rsidR="006B6BEE" w:rsidRDefault="006B6BEE" w:rsidP="00E83321">
      <w:pPr>
        <w:pStyle w:val="ListParagraph"/>
        <w:numPr>
          <w:ilvl w:val="0"/>
          <w:numId w:val="2"/>
        </w:numPr>
      </w:pPr>
      <w:r>
        <w:t>To load and visualize the GPR data run:</w:t>
      </w:r>
    </w:p>
    <w:p w14:paraId="44B8F443" w14:textId="77777777" w:rsidR="006B6BEE" w:rsidRPr="00BB3587" w:rsidRDefault="006B6BEE" w:rsidP="006B6BEE">
      <w:pPr>
        <w:ind w:left="2160"/>
      </w:pPr>
      <w:r w:rsidRPr="00837A65">
        <w:rPr>
          <w:b/>
          <w:bCs/>
          <w:i/>
          <w:iCs/>
          <w:color w:val="4472C4" w:themeColor="accent1"/>
        </w:rPr>
        <w:t>TimesliceSegmentation_ADB_LRH_2020.m</w:t>
      </w:r>
    </w:p>
    <w:p w14:paraId="067F766D" w14:textId="77777777" w:rsidR="006B6BEE" w:rsidRDefault="006B6BEE" w:rsidP="00E83321">
      <w:pPr>
        <w:pStyle w:val="ListParagraph"/>
        <w:numPr>
          <w:ilvl w:val="0"/>
          <w:numId w:val="2"/>
        </w:numPr>
      </w:pPr>
      <w:r>
        <w:t>To load and visualize the GPR Reflectivity Cores:</w:t>
      </w:r>
    </w:p>
    <w:p w14:paraId="62EEDD08" w14:textId="77777777" w:rsidR="006B6BEE" w:rsidRPr="00837A65" w:rsidRDefault="006B6BEE" w:rsidP="006B6BEE">
      <w:pPr>
        <w:ind w:left="2160"/>
        <w:rPr>
          <w:b/>
          <w:bCs/>
          <w:i/>
          <w:iCs/>
          <w:color w:val="4472C4" w:themeColor="accent1"/>
        </w:rPr>
      </w:pPr>
      <w:r w:rsidRPr="00837A65">
        <w:rPr>
          <w:b/>
          <w:bCs/>
          <w:i/>
          <w:iCs/>
          <w:color w:val="4472C4" w:themeColor="accent1"/>
        </w:rPr>
        <w:t>CoreIndexing_ADB_LRH_2020.m</w:t>
      </w:r>
    </w:p>
    <w:p w14:paraId="0A780766" w14:textId="77777777" w:rsidR="006511F6" w:rsidRDefault="006511F6" w:rsidP="006B6BEE">
      <w:bookmarkStart w:id="0" w:name="_GoBack"/>
      <w:bookmarkEnd w:id="0"/>
    </w:p>
    <w:sectPr w:rsidR="006511F6" w:rsidSect="00185FFD">
      <w:headerReference w:type="default" r:id="rId12"/>
      <w:footerReference w:type="default" r:id="rId13"/>
      <w:pgSz w:w="11906" w:h="16838"/>
      <w:pgMar w:top="1701" w:right="1440" w:bottom="170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3AB2D" w14:textId="77777777" w:rsidR="00E83321" w:rsidRDefault="00E83321" w:rsidP="00521739">
      <w:pPr>
        <w:spacing w:after="0" w:line="240" w:lineRule="auto"/>
      </w:pPr>
      <w:r>
        <w:separator/>
      </w:r>
    </w:p>
  </w:endnote>
  <w:endnote w:type="continuationSeparator" w:id="0">
    <w:p w14:paraId="0A58FC73" w14:textId="77777777" w:rsidR="00E83321" w:rsidRDefault="00E83321" w:rsidP="00521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4778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0C406C" w14:textId="77777777" w:rsidR="00ED1A14" w:rsidRDefault="00ED1A1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10397D" w14:textId="77777777" w:rsidR="00ED1A14" w:rsidRDefault="00ED1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0AE0C1" w14:textId="77777777" w:rsidR="00E83321" w:rsidRDefault="00E83321" w:rsidP="00521739">
      <w:pPr>
        <w:spacing w:after="0" w:line="240" w:lineRule="auto"/>
      </w:pPr>
      <w:r>
        <w:separator/>
      </w:r>
    </w:p>
  </w:footnote>
  <w:footnote w:type="continuationSeparator" w:id="0">
    <w:p w14:paraId="1ABC9C5E" w14:textId="77777777" w:rsidR="00E83321" w:rsidRDefault="00E83321" w:rsidP="00521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C42E7" w14:textId="6FE5418B" w:rsidR="006B6BEE" w:rsidRDefault="006B6BEE" w:rsidP="006B6BEE">
    <w:pPr>
      <w:pStyle w:val="Header"/>
      <w:pBdr>
        <w:bottom w:val="single" w:sz="12" w:space="1" w:color="auto"/>
      </w:pBdr>
    </w:pPr>
    <w:r>
      <w:t>Appendix</w:t>
    </w:r>
    <w:r w:rsidR="00521739">
      <w:ptab w:relativeTo="margin" w:alignment="center" w:leader="none"/>
    </w:r>
    <w:r w:rsidR="00521739">
      <w:t xml:space="preserve"> </w:t>
    </w:r>
    <w:r>
      <w:t xml:space="preserve">                                                                                                                    </w:t>
    </w:r>
    <w:r>
      <w:t xml:space="preserve">Contact: </w:t>
    </w:r>
    <w:hyperlink r:id="rId1" w:history="1">
      <w:r w:rsidRPr="00617DAE">
        <w:rPr>
          <w:rStyle w:val="Hyperlink"/>
        </w:rPr>
        <w:t>eelr@leeds.ac.uk</w:t>
      </w:r>
    </w:hyperlink>
  </w:p>
  <w:p w14:paraId="1174A3B2" w14:textId="77777777" w:rsidR="00521739" w:rsidRDefault="005217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D5B22"/>
    <w:multiLevelType w:val="hybridMultilevel"/>
    <w:tmpl w:val="F648C3F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63235C"/>
    <w:multiLevelType w:val="hybridMultilevel"/>
    <w:tmpl w:val="5B508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xMjUxMLcwNzI1NzFR0lEKTi0uzszPAykwqwUAOkKcxiwAAAA="/>
  </w:docVars>
  <w:rsids>
    <w:rsidRoot w:val="006B6BEE"/>
    <w:rsid w:val="00004D85"/>
    <w:rsid w:val="00005928"/>
    <w:rsid w:val="00006A90"/>
    <w:rsid w:val="00010243"/>
    <w:rsid w:val="0001272D"/>
    <w:rsid w:val="00012FF1"/>
    <w:rsid w:val="000315B4"/>
    <w:rsid w:val="00031898"/>
    <w:rsid w:val="000371C0"/>
    <w:rsid w:val="00042B3B"/>
    <w:rsid w:val="00047C38"/>
    <w:rsid w:val="00056AE7"/>
    <w:rsid w:val="00057B5E"/>
    <w:rsid w:val="00060006"/>
    <w:rsid w:val="000615E8"/>
    <w:rsid w:val="0006420B"/>
    <w:rsid w:val="00071347"/>
    <w:rsid w:val="000735CD"/>
    <w:rsid w:val="00081EA6"/>
    <w:rsid w:val="000836C9"/>
    <w:rsid w:val="000923EB"/>
    <w:rsid w:val="000A10A1"/>
    <w:rsid w:val="000B713F"/>
    <w:rsid w:val="000C3C51"/>
    <w:rsid w:val="000C6DC1"/>
    <w:rsid w:val="000D236A"/>
    <w:rsid w:val="000D5CCC"/>
    <w:rsid w:val="000E17BF"/>
    <w:rsid w:val="000E724E"/>
    <w:rsid w:val="00101EDC"/>
    <w:rsid w:val="00106FB3"/>
    <w:rsid w:val="0010709B"/>
    <w:rsid w:val="00111CB8"/>
    <w:rsid w:val="00115665"/>
    <w:rsid w:val="00116AF7"/>
    <w:rsid w:val="00132A34"/>
    <w:rsid w:val="00150C41"/>
    <w:rsid w:val="001525FA"/>
    <w:rsid w:val="001622C8"/>
    <w:rsid w:val="001656FF"/>
    <w:rsid w:val="00166D73"/>
    <w:rsid w:val="00166E5C"/>
    <w:rsid w:val="00167289"/>
    <w:rsid w:val="0017119C"/>
    <w:rsid w:val="001859EE"/>
    <w:rsid w:val="00185FFD"/>
    <w:rsid w:val="001863EF"/>
    <w:rsid w:val="00194CD5"/>
    <w:rsid w:val="00197DE7"/>
    <w:rsid w:val="001A0B53"/>
    <w:rsid w:val="001A387B"/>
    <w:rsid w:val="001B4959"/>
    <w:rsid w:val="001B776D"/>
    <w:rsid w:val="001B798E"/>
    <w:rsid w:val="001D2A3C"/>
    <w:rsid w:val="001E1F23"/>
    <w:rsid w:val="001E492A"/>
    <w:rsid w:val="001F3549"/>
    <w:rsid w:val="001F4FA1"/>
    <w:rsid w:val="001F5007"/>
    <w:rsid w:val="001F5CAA"/>
    <w:rsid w:val="001F661D"/>
    <w:rsid w:val="00201642"/>
    <w:rsid w:val="00205A4C"/>
    <w:rsid w:val="00211429"/>
    <w:rsid w:val="00222832"/>
    <w:rsid w:val="0022486B"/>
    <w:rsid w:val="00227143"/>
    <w:rsid w:val="002321D3"/>
    <w:rsid w:val="00246B56"/>
    <w:rsid w:val="00260184"/>
    <w:rsid w:val="00265816"/>
    <w:rsid w:val="0026647E"/>
    <w:rsid w:val="00266E9B"/>
    <w:rsid w:val="00267540"/>
    <w:rsid w:val="002677B1"/>
    <w:rsid w:val="002720A7"/>
    <w:rsid w:val="00276EBA"/>
    <w:rsid w:val="002779E4"/>
    <w:rsid w:val="00291D4F"/>
    <w:rsid w:val="002B24AB"/>
    <w:rsid w:val="002B3206"/>
    <w:rsid w:val="002B45FC"/>
    <w:rsid w:val="002C3CC4"/>
    <w:rsid w:val="002D1383"/>
    <w:rsid w:val="002D2AC5"/>
    <w:rsid w:val="002E66CB"/>
    <w:rsid w:val="002F3EEB"/>
    <w:rsid w:val="002F75DF"/>
    <w:rsid w:val="00312EE5"/>
    <w:rsid w:val="003155A0"/>
    <w:rsid w:val="00315EF2"/>
    <w:rsid w:val="00320999"/>
    <w:rsid w:val="003254A5"/>
    <w:rsid w:val="00332B94"/>
    <w:rsid w:val="00337438"/>
    <w:rsid w:val="00340660"/>
    <w:rsid w:val="003433FA"/>
    <w:rsid w:val="003504C2"/>
    <w:rsid w:val="0035096D"/>
    <w:rsid w:val="00351C2E"/>
    <w:rsid w:val="00361747"/>
    <w:rsid w:val="00366ABB"/>
    <w:rsid w:val="003706EE"/>
    <w:rsid w:val="0037718A"/>
    <w:rsid w:val="00382A2F"/>
    <w:rsid w:val="00395F1F"/>
    <w:rsid w:val="003A1086"/>
    <w:rsid w:val="003A1511"/>
    <w:rsid w:val="003A23A5"/>
    <w:rsid w:val="003A496F"/>
    <w:rsid w:val="003B066E"/>
    <w:rsid w:val="003B230E"/>
    <w:rsid w:val="003B27BB"/>
    <w:rsid w:val="003C13F3"/>
    <w:rsid w:val="003C2DC2"/>
    <w:rsid w:val="003C681C"/>
    <w:rsid w:val="003F4B2F"/>
    <w:rsid w:val="00402366"/>
    <w:rsid w:val="004057D3"/>
    <w:rsid w:val="0043037B"/>
    <w:rsid w:val="00431503"/>
    <w:rsid w:val="00431FE6"/>
    <w:rsid w:val="0043377C"/>
    <w:rsid w:val="00442877"/>
    <w:rsid w:val="00443FD0"/>
    <w:rsid w:val="00445A89"/>
    <w:rsid w:val="00445B64"/>
    <w:rsid w:val="00453F67"/>
    <w:rsid w:val="004571BD"/>
    <w:rsid w:val="00466DDF"/>
    <w:rsid w:val="00473372"/>
    <w:rsid w:val="0047527A"/>
    <w:rsid w:val="004779B2"/>
    <w:rsid w:val="0048054D"/>
    <w:rsid w:val="00480719"/>
    <w:rsid w:val="004864AE"/>
    <w:rsid w:val="004933DA"/>
    <w:rsid w:val="00495A7E"/>
    <w:rsid w:val="0049634C"/>
    <w:rsid w:val="004970F6"/>
    <w:rsid w:val="004978D8"/>
    <w:rsid w:val="004A0BF1"/>
    <w:rsid w:val="004A49B8"/>
    <w:rsid w:val="004B2CBC"/>
    <w:rsid w:val="004C429F"/>
    <w:rsid w:val="004C50A8"/>
    <w:rsid w:val="004C7669"/>
    <w:rsid w:val="004D0A83"/>
    <w:rsid w:val="004D7715"/>
    <w:rsid w:val="004F412A"/>
    <w:rsid w:val="004F446D"/>
    <w:rsid w:val="00502992"/>
    <w:rsid w:val="00510D11"/>
    <w:rsid w:val="005156A0"/>
    <w:rsid w:val="00520230"/>
    <w:rsid w:val="00521739"/>
    <w:rsid w:val="00525A83"/>
    <w:rsid w:val="00526038"/>
    <w:rsid w:val="00527F5E"/>
    <w:rsid w:val="0054264C"/>
    <w:rsid w:val="0054583A"/>
    <w:rsid w:val="00551B6D"/>
    <w:rsid w:val="0056013A"/>
    <w:rsid w:val="005614F4"/>
    <w:rsid w:val="0056175C"/>
    <w:rsid w:val="0056204C"/>
    <w:rsid w:val="00562352"/>
    <w:rsid w:val="005827B3"/>
    <w:rsid w:val="005951F1"/>
    <w:rsid w:val="00595949"/>
    <w:rsid w:val="00595D32"/>
    <w:rsid w:val="005A68F7"/>
    <w:rsid w:val="005B5081"/>
    <w:rsid w:val="005B564F"/>
    <w:rsid w:val="005C0E7F"/>
    <w:rsid w:val="005C1504"/>
    <w:rsid w:val="005C33E7"/>
    <w:rsid w:val="005C734E"/>
    <w:rsid w:val="005C77A3"/>
    <w:rsid w:val="005D0E1C"/>
    <w:rsid w:val="005D1C2A"/>
    <w:rsid w:val="005D312C"/>
    <w:rsid w:val="005D31C9"/>
    <w:rsid w:val="00600F62"/>
    <w:rsid w:val="00601BDC"/>
    <w:rsid w:val="00604AFE"/>
    <w:rsid w:val="0061291D"/>
    <w:rsid w:val="00617EFD"/>
    <w:rsid w:val="00620BB8"/>
    <w:rsid w:val="00622EE5"/>
    <w:rsid w:val="006261BD"/>
    <w:rsid w:val="00630720"/>
    <w:rsid w:val="0063695E"/>
    <w:rsid w:val="0064334A"/>
    <w:rsid w:val="0064396E"/>
    <w:rsid w:val="0064617C"/>
    <w:rsid w:val="00647203"/>
    <w:rsid w:val="006509D9"/>
    <w:rsid w:val="006511F6"/>
    <w:rsid w:val="00652C89"/>
    <w:rsid w:val="006574DA"/>
    <w:rsid w:val="00657832"/>
    <w:rsid w:val="00663231"/>
    <w:rsid w:val="00666A29"/>
    <w:rsid w:val="00676D0A"/>
    <w:rsid w:val="00690BED"/>
    <w:rsid w:val="00696BE1"/>
    <w:rsid w:val="006A69D6"/>
    <w:rsid w:val="006B6BEE"/>
    <w:rsid w:val="006C0872"/>
    <w:rsid w:val="006C22CD"/>
    <w:rsid w:val="006C36CC"/>
    <w:rsid w:val="006C67DA"/>
    <w:rsid w:val="006C79FF"/>
    <w:rsid w:val="006D255E"/>
    <w:rsid w:val="006D376F"/>
    <w:rsid w:val="006D7D8C"/>
    <w:rsid w:val="006E1A10"/>
    <w:rsid w:val="006E2260"/>
    <w:rsid w:val="006F0865"/>
    <w:rsid w:val="006F08E7"/>
    <w:rsid w:val="006F3077"/>
    <w:rsid w:val="00703F2B"/>
    <w:rsid w:val="007101BC"/>
    <w:rsid w:val="00711D94"/>
    <w:rsid w:val="00727F93"/>
    <w:rsid w:val="00731F40"/>
    <w:rsid w:val="0073399C"/>
    <w:rsid w:val="00737AC5"/>
    <w:rsid w:val="00744E3A"/>
    <w:rsid w:val="0074550C"/>
    <w:rsid w:val="00760708"/>
    <w:rsid w:val="00767C59"/>
    <w:rsid w:val="00776288"/>
    <w:rsid w:val="007775CC"/>
    <w:rsid w:val="0078020E"/>
    <w:rsid w:val="00781EAD"/>
    <w:rsid w:val="007863F7"/>
    <w:rsid w:val="007905C1"/>
    <w:rsid w:val="00794713"/>
    <w:rsid w:val="007B7F75"/>
    <w:rsid w:val="007D23F2"/>
    <w:rsid w:val="007F0936"/>
    <w:rsid w:val="007F4173"/>
    <w:rsid w:val="007F69BC"/>
    <w:rsid w:val="0080149C"/>
    <w:rsid w:val="00803198"/>
    <w:rsid w:val="00806B5C"/>
    <w:rsid w:val="00812F5E"/>
    <w:rsid w:val="00814FE7"/>
    <w:rsid w:val="008168E2"/>
    <w:rsid w:val="00822B33"/>
    <w:rsid w:val="00824E97"/>
    <w:rsid w:val="00825135"/>
    <w:rsid w:val="00840B7D"/>
    <w:rsid w:val="00840BDF"/>
    <w:rsid w:val="00840DF3"/>
    <w:rsid w:val="00843FDC"/>
    <w:rsid w:val="00847CD6"/>
    <w:rsid w:val="008636FA"/>
    <w:rsid w:val="00873AD0"/>
    <w:rsid w:val="0088124E"/>
    <w:rsid w:val="0088455E"/>
    <w:rsid w:val="00885D41"/>
    <w:rsid w:val="008959C4"/>
    <w:rsid w:val="008961DE"/>
    <w:rsid w:val="00897BA3"/>
    <w:rsid w:val="008A4028"/>
    <w:rsid w:val="008A5DA5"/>
    <w:rsid w:val="008B44B4"/>
    <w:rsid w:val="008C71E5"/>
    <w:rsid w:val="008D10D1"/>
    <w:rsid w:val="008E4CD0"/>
    <w:rsid w:val="008F2A02"/>
    <w:rsid w:val="008F2B7B"/>
    <w:rsid w:val="008F7488"/>
    <w:rsid w:val="00912658"/>
    <w:rsid w:val="00922241"/>
    <w:rsid w:val="00926B4E"/>
    <w:rsid w:val="0093168C"/>
    <w:rsid w:val="00940248"/>
    <w:rsid w:val="009423A5"/>
    <w:rsid w:val="009553FE"/>
    <w:rsid w:val="009561B7"/>
    <w:rsid w:val="00957104"/>
    <w:rsid w:val="009634DA"/>
    <w:rsid w:val="009636F9"/>
    <w:rsid w:val="00964FCC"/>
    <w:rsid w:val="0096665D"/>
    <w:rsid w:val="00970B63"/>
    <w:rsid w:val="009752FA"/>
    <w:rsid w:val="00975A5F"/>
    <w:rsid w:val="00977126"/>
    <w:rsid w:val="009843E6"/>
    <w:rsid w:val="00987844"/>
    <w:rsid w:val="00987B07"/>
    <w:rsid w:val="009A1E5B"/>
    <w:rsid w:val="009B57F7"/>
    <w:rsid w:val="009C0B9F"/>
    <w:rsid w:val="009C2276"/>
    <w:rsid w:val="009C604E"/>
    <w:rsid w:val="009E56AF"/>
    <w:rsid w:val="009E70A2"/>
    <w:rsid w:val="009F20E1"/>
    <w:rsid w:val="009F770C"/>
    <w:rsid w:val="00A01204"/>
    <w:rsid w:val="00A07BD4"/>
    <w:rsid w:val="00A13DC8"/>
    <w:rsid w:val="00A24657"/>
    <w:rsid w:val="00A3177F"/>
    <w:rsid w:val="00A32F73"/>
    <w:rsid w:val="00A34477"/>
    <w:rsid w:val="00A364F9"/>
    <w:rsid w:val="00A46E42"/>
    <w:rsid w:val="00A470DF"/>
    <w:rsid w:val="00A52194"/>
    <w:rsid w:val="00A66F00"/>
    <w:rsid w:val="00A75FFD"/>
    <w:rsid w:val="00A81F9A"/>
    <w:rsid w:val="00A83609"/>
    <w:rsid w:val="00A87063"/>
    <w:rsid w:val="00AA1EB0"/>
    <w:rsid w:val="00AB0AEE"/>
    <w:rsid w:val="00AB1A09"/>
    <w:rsid w:val="00AB64D8"/>
    <w:rsid w:val="00AD4F8B"/>
    <w:rsid w:val="00AD564A"/>
    <w:rsid w:val="00AE0EA6"/>
    <w:rsid w:val="00AE17E9"/>
    <w:rsid w:val="00AE45AA"/>
    <w:rsid w:val="00B07771"/>
    <w:rsid w:val="00B15D3E"/>
    <w:rsid w:val="00B177F6"/>
    <w:rsid w:val="00B17E18"/>
    <w:rsid w:val="00B2680E"/>
    <w:rsid w:val="00B33053"/>
    <w:rsid w:val="00B334FB"/>
    <w:rsid w:val="00B55028"/>
    <w:rsid w:val="00B6478E"/>
    <w:rsid w:val="00B712FE"/>
    <w:rsid w:val="00B778CD"/>
    <w:rsid w:val="00B8150F"/>
    <w:rsid w:val="00B81D0F"/>
    <w:rsid w:val="00B83DE3"/>
    <w:rsid w:val="00B912DB"/>
    <w:rsid w:val="00B96688"/>
    <w:rsid w:val="00BA077B"/>
    <w:rsid w:val="00BB3B2E"/>
    <w:rsid w:val="00BB6B9A"/>
    <w:rsid w:val="00BC7ED0"/>
    <w:rsid w:val="00BD54F2"/>
    <w:rsid w:val="00BD6D6B"/>
    <w:rsid w:val="00BD70A6"/>
    <w:rsid w:val="00BE2587"/>
    <w:rsid w:val="00BE3CBB"/>
    <w:rsid w:val="00C02346"/>
    <w:rsid w:val="00C06E8D"/>
    <w:rsid w:val="00C1286D"/>
    <w:rsid w:val="00C15FFE"/>
    <w:rsid w:val="00C1714C"/>
    <w:rsid w:val="00C23DAD"/>
    <w:rsid w:val="00C26E5C"/>
    <w:rsid w:val="00C344E2"/>
    <w:rsid w:val="00C37E17"/>
    <w:rsid w:val="00C50281"/>
    <w:rsid w:val="00C50D1E"/>
    <w:rsid w:val="00C52A85"/>
    <w:rsid w:val="00C6082D"/>
    <w:rsid w:val="00C63014"/>
    <w:rsid w:val="00C73EDD"/>
    <w:rsid w:val="00C83F33"/>
    <w:rsid w:val="00C87087"/>
    <w:rsid w:val="00C906D3"/>
    <w:rsid w:val="00C937B8"/>
    <w:rsid w:val="00C9551B"/>
    <w:rsid w:val="00C9788F"/>
    <w:rsid w:val="00CA3614"/>
    <w:rsid w:val="00CB2816"/>
    <w:rsid w:val="00CC0A4D"/>
    <w:rsid w:val="00CC1B29"/>
    <w:rsid w:val="00CC31C5"/>
    <w:rsid w:val="00CE7B72"/>
    <w:rsid w:val="00CF1937"/>
    <w:rsid w:val="00CF27D9"/>
    <w:rsid w:val="00CF3981"/>
    <w:rsid w:val="00CF6907"/>
    <w:rsid w:val="00D01DA6"/>
    <w:rsid w:val="00D03415"/>
    <w:rsid w:val="00D13087"/>
    <w:rsid w:val="00D161CD"/>
    <w:rsid w:val="00D17312"/>
    <w:rsid w:val="00D25486"/>
    <w:rsid w:val="00D31588"/>
    <w:rsid w:val="00D33EB5"/>
    <w:rsid w:val="00D34B20"/>
    <w:rsid w:val="00D42D72"/>
    <w:rsid w:val="00D46DBC"/>
    <w:rsid w:val="00D51015"/>
    <w:rsid w:val="00D551EA"/>
    <w:rsid w:val="00D566FC"/>
    <w:rsid w:val="00D61EBB"/>
    <w:rsid w:val="00D65665"/>
    <w:rsid w:val="00D66E30"/>
    <w:rsid w:val="00D71195"/>
    <w:rsid w:val="00D71BFC"/>
    <w:rsid w:val="00D85F87"/>
    <w:rsid w:val="00D877AE"/>
    <w:rsid w:val="00DA240F"/>
    <w:rsid w:val="00DA6B50"/>
    <w:rsid w:val="00DC0003"/>
    <w:rsid w:val="00DC2BBD"/>
    <w:rsid w:val="00DC2F37"/>
    <w:rsid w:val="00DC3033"/>
    <w:rsid w:val="00DC6475"/>
    <w:rsid w:val="00DD568F"/>
    <w:rsid w:val="00DE632C"/>
    <w:rsid w:val="00DF0C54"/>
    <w:rsid w:val="00DF4E98"/>
    <w:rsid w:val="00E00E09"/>
    <w:rsid w:val="00E1140A"/>
    <w:rsid w:val="00E15A09"/>
    <w:rsid w:val="00E225BD"/>
    <w:rsid w:val="00E22EE4"/>
    <w:rsid w:val="00E24536"/>
    <w:rsid w:val="00E30355"/>
    <w:rsid w:val="00E36B22"/>
    <w:rsid w:val="00E36FE2"/>
    <w:rsid w:val="00E460E6"/>
    <w:rsid w:val="00E57D93"/>
    <w:rsid w:val="00E627A4"/>
    <w:rsid w:val="00E70D7F"/>
    <w:rsid w:val="00E70E3E"/>
    <w:rsid w:val="00E7159E"/>
    <w:rsid w:val="00E83321"/>
    <w:rsid w:val="00E84998"/>
    <w:rsid w:val="00E8738F"/>
    <w:rsid w:val="00E904AF"/>
    <w:rsid w:val="00EA309B"/>
    <w:rsid w:val="00EA5FE0"/>
    <w:rsid w:val="00EB0B64"/>
    <w:rsid w:val="00EC23EC"/>
    <w:rsid w:val="00EC6183"/>
    <w:rsid w:val="00ED1A14"/>
    <w:rsid w:val="00ED40DA"/>
    <w:rsid w:val="00EE0219"/>
    <w:rsid w:val="00EF5B9C"/>
    <w:rsid w:val="00F06F09"/>
    <w:rsid w:val="00F10E49"/>
    <w:rsid w:val="00F11AF9"/>
    <w:rsid w:val="00F21F16"/>
    <w:rsid w:val="00F23876"/>
    <w:rsid w:val="00F33C87"/>
    <w:rsid w:val="00F45901"/>
    <w:rsid w:val="00F571D1"/>
    <w:rsid w:val="00F60030"/>
    <w:rsid w:val="00F614BD"/>
    <w:rsid w:val="00F617C6"/>
    <w:rsid w:val="00F658C4"/>
    <w:rsid w:val="00F66424"/>
    <w:rsid w:val="00F748E3"/>
    <w:rsid w:val="00F806CD"/>
    <w:rsid w:val="00F80B8F"/>
    <w:rsid w:val="00F81CA6"/>
    <w:rsid w:val="00F83541"/>
    <w:rsid w:val="00F8600C"/>
    <w:rsid w:val="00F9128A"/>
    <w:rsid w:val="00F97F89"/>
    <w:rsid w:val="00FB033D"/>
    <w:rsid w:val="00FB11C0"/>
    <w:rsid w:val="00FB2E3C"/>
    <w:rsid w:val="00FB6C5A"/>
    <w:rsid w:val="00FC31EB"/>
    <w:rsid w:val="00FD2097"/>
    <w:rsid w:val="00FE74E5"/>
    <w:rsid w:val="00FF369B"/>
    <w:rsid w:val="00FF378D"/>
    <w:rsid w:val="00FF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79F75"/>
  <w15:chartTrackingRefBased/>
  <w15:docId w15:val="{235FAE9D-E7FD-4678-A494-E91EEAE5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B6BEE"/>
  </w:style>
  <w:style w:type="paragraph" w:styleId="Heading1">
    <w:name w:val="heading 1"/>
    <w:basedOn w:val="Normal"/>
    <w:next w:val="Normal"/>
    <w:link w:val="Heading1Char"/>
    <w:uiPriority w:val="9"/>
    <w:qFormat/>
    <w:rsid w:val="00201642"/>
    <w:pPr>
      <w:keepNext/>
      <w:keepLines/>
      <w:spacing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231"/>
    <w:pPr>
      <w:spacing w:before="40" w:line="240" w:lineRule="auto"/>
      <w:outlineLvl w:val="1"/>
    </w:pPr>
    <w:rPr>
      <w:rFonts w:eastAsiaTheme="majorEastAsia" w:cstheme="majorBidi"/>
      <w:i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05C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D70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70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70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70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70A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0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0A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1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1739"/>
  </w:style>
  <w:style w:type="paragraph" w:styleId="Footer">
    <w:name w:val="footer"/>
    <w:basedOn w:val="Normal"/>
    <w:link w:val="FooterChar"/>
    <w:uiPriority w:val="99"/>
    <w:unhideWhenUsed/>
    <w:rsid w:val="005217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1739"/>
  </w:style>
  <w:style w:type="character" w:customStyle="1" w:styleId="Heading1Char">
    <w:name w:val="Heading 1 Char"/>
    <w:basedOn w:val="DefaultParagraphFont"/>
    <w:link w:val="Heading1"/>
    <w:uiPriority w:val="9"/>
    <w:rsid w:val="00201642"/>
    <w:rPr>
      <w:rFonts w:ascii="Calibri Light" w:eastAsiaTheme="majorEastAsia" w:hAnsi="Calibri Light" w:cstheme="majorBidi"/>
      <w:b/>
      <w:color w:val="000000" w:themeColor="text1"/>
      <w:szCs w:val="32"/>
    </w:rPr>
  </w:style>
  <w:style w:type="paragraph" w:styleId="NoSpacing">
    <w:name w:val="No Spacing"/>
    <w:uiPriority w:val="1"/>
    <w:qFormat/>
    <w:rsid w:val="00DC2F3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E17E9"/>
    <w:rPr>
      <w:rFonts w:ascii="Calibri Light" w:eastAsiaTheme="majorEastAsia" w:hAnsi="Calibri Light" w:cstheme="majorBidi"/>
      <w:i/>
      <w:color w:val="000000" w:themeColor="text1"/>
      <w:szCs w:val="26"/>
    </w:rPr>
  </w:style>
  <w:style w:type="table" w:styleId="TableGrid">
    <w:name w:val="Table Grid"/>
    <w:basedOn w:val="TableNormal"/>
    <w:uiPriority w:val="39"/>
    <w:rsid w:val="00C87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">
    <w:name w:val="TEXT"/>
    <w:basedOn w:val="Normal"/>
    <w:rsid w:val="007D23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6B6B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6B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6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cultpenguin/segymat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elr@leeds.ac.uk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OneDrive%20-%20University%20of%20Leeds\0011%20LRH_Thesis%20Document\Template\Word_Thesis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7292C28C16648B9E37D5320E487C3" ma:contentTypeVersion="13" ma:contentTypeDescription="Create a new document." ma:contentTypeScope="" ma:versionID="144da926ed80e43129600cded0b7674e">
  <xsd:schema xmlns:xsd="http://www.w3.org/2001/XMLSchema" xmlns:xs="http://www.w3.org/2001/XMLSchema" xmlns:p="http://schemas.microsoft.com/office/2006/metadata/properties" xmlns:ns3="076c49c9-d9c3-49b7-a94e-691143dd7823" xmlns:ns4="d1752e45-b221-41fe-ba03-e0be54d0db03" targetNamespace="http://schemas.microsoft.com/office/2006/metadata/properties" ma:root="true" ma:fieldsID="9837af9edf9566927a74cd22c93d6a0d" ns3:_="" ns4:_="">
    <xsd:import namespace="076c49c9-d9c3-49b7-a94e-691143dd7823"/>
    <xsd:import namespace="d1752e45-b221-41fe-ba03-e0be54d0db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c49c9-d9c3-49b7-a94e-691143dd782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52e45-b221-41fe-ba03-e0be54d0db0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579F2-394C-47DB-8EE4-AEC47A7FF18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B1A6A4-FB60-49ED-B46C-F84F460E35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F84D59-2A89-46E2-A48A-FEE9657694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6c49c9-d9c3-49b7-a94e-691143dd7823"/>
    <ds:schemaRef ds:uri="d1752e45-b221-41fe-ba03-e0be54d0d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20BC53-5332-4242-A627-D9AC8D1B4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Word_Thesis_Template.dotx</Template>
  <TotalTime>5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Rees-Hughes</dc:creator>
  <cp:keywords/>
  <dc:description/>
  <cp:lastModifiedBy>Luis Rees-Hughes</cp:lastModifiedBy>
  <cp:revision>1</cp:revision>
  <dcterms:created xsi:type="dcterms:W3CDTF">2020-07-22T11:01:00Z</dcterms:created>
  <dcterms:modified xsi:type="dcterms:W3CDTF">2020-07-22T11:06:00Z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0x01010084C7292C28C16648B9E37D5320E487C3</vt:lpwstr>
  </property>
</Properties>
</file>